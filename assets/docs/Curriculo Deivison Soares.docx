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6BFA" w14:textId="53F23320" w:rsidR="00497F54" w:rsidRPr="00D33232" w:rsidRDefault="008B1694">
      <w:pPr>
        <w:pStyle w:val="InformaesdeContato"/>
        <w:rPr>
          <w:lang w:val="pt-BR"/>
        </w:rPr>
      </w:pPr>
      <w:r>
        <w:rPr>
          <w:lang w:val="pt-BR"/>
        </w:rPr>
        <w:t>Rua Aquilino Borges, Rio das Ostras, RJ</w:t>
      </w:r>
    </w:p>
    <w:p w14:paraId="276D1C41" w14:textId="00955944" w:rsidR="00497F54" w:rsidRDefault="008B1694">
      <w:pPr>
        <w:pStyle w:val="InformaesdeContato"/>
        <w:rPr>
          <w:lang w:val="pt-BR"/>
        </w:rPr>
      </w:pPr>
      <w:r>
        <w:rPr>
          <w:lang w:val="pt-BR"/>
        </w:rPr>
        <w:t>(22)9 9253-3137</w:t>
      </w:r>
    </w:p>
    <w:p w14:paraId="7C8E2E16" w14:textId="26D26BE3" w:rsidR="008B1694" w:rsidRPr="00D33232" w:rsidRDefault="008B1694">
      <w:pPr>
        <w:pStyle w:val="InformaesdeContato"/>
        <w:rPr>
          <w:lang w:val="pt-BR"/>
        </w:rPr>
      </w:pPr>
      <w:r w:rsidRPr="008B1694">
        <w:rPr>
          <w:lang w:val="pt-BR"/>
        </w:rPr>
        <w:t>https://www.linkedin.com/in/deivison-soares-990177232/</w:t>
      </w:r>
    </w:p>
    <w:p w14:paraId="1FE1B990" w14:textId="0FDFD39E" w:rsidR="00497F54" w:rsidRPr="00D33232" w:rsidRDefault="008B1694">
      <w:pPr>
        <w:pStyle w:val="InformaesdeContato"/>
        <w:rPr>
          <w:lang w:val="pt-BR"/>
        </w:rPr>
      </w:pPr>
      <w:r w:rsidRPr="008B1694">
        <w:t>https://deivsoares.github.io/Portfolio/</w:t>
      </w:r>
    </w:p>
    <w:p w14:paraId="31989BE2" w14:textId="0CE1D76B" w:rsidR="00497F54" w:rsidRPr="00D33232" w:rsidRDefault="008B1694">
      <w:pPr>
        <w:pStyle w:val="E-mail"/>
        <w:rPr>
          <w:lang w:val="pt-BR"/>
        </w:rPr>
      </w:pPr>
      <w:r>
        <w:rPr>
          <w:lang w:val="pt-BR"/>
        </w:rPr>
        <w:t>Deivisonsoares1610@outlook.com</w:t>
      </w:r>
    </w:p>
    <w:p w14:paraId="46A10D62" w14:textId="77777777" w:rsidR="00497F54" w:rsidRPr="00D33232" w:rsidRDefault="00000000">
      <w:pPr>
        <w:pStyle w:val="Nome"/>
        <w:rPr>
          <w:lang w:val="pt-BR"/>
        </w:rPr>
      </w:pPr>
      <w:sdt>
        <w:sdtPr>
          <w:rPr>
            <w:lang w:val="pt-BR"/>
          </w:rPr>
          <w:alias w:val="Seu nome"/>
          <w:tag w:val=""/>
          <w:id w:val="1197042864"/>
          <w:placeholder>
            <w:docPart w:val="640E920B1AA347FA8C054333CDECEC6E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8B1694">
            <w:rPr>
              <w:lang w:val="pt-BR"/>
            </w:rPr>
            <w:t>Deivison Soares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1839"/>
        <w:gridCol w:w="7907"/>
      </w:tblGrid>
      <w:tr w:rsidR="00497F54" w:rsidRPr="00D33232" w14:paraId="250497BF" w14:textId="77777777" w:rsidTr="00801942">
        <w:tc>
          <w:tcPr>
            <w:tcW w:w="1839" w:type="dxa"/>
            <w:tcMar>
              <w:right w:w="475" w:type="dxa"/>
            </w:tcMar>
          </w:tcPr>
          <w:p w14:paraId="2B8B521A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Objetivo</w:t>
            </w:r>
          </w:p>
        </w:tc>
        <w:tc>
          <w:tcPr>
            <w:tcW w:w="7907" w:type="dxa"/>
          </w:tcPr>
          <w:p w14:paraId="1AD97FB2" w14:textId="27A010DE" w:rsidR="00497F54" w:rsidRPr="00D33232" w:rsidRDefault="008B1694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Estou em busca do meu primeiro emprego e gostaria de fazer parte do time da empresa oferecendo o meu melhor. Sou uma pessoa muito dedicada e comprometida com as atribuições que são dadas a mim.</w:t>
            </w:r>
          </w:p>
        </w:tc>
      </w:tr>
      <w:tr w:rsidR="00497F54" w:rsidRPr="00D33232" w14:paraId="675E1310" w14:textId="77777777" w:rsidTr="00801942">
        <w:tc>
          <w:tcPr>
            <w:tcW w:w="1839" w:type="dxa"/>
            <w:tcMar>
              <w:right w:w="475" w:type="dxa"/>
            </w:tcMar>
          </w:tcPr>
          <w:p w14:paraId="3C3E4A30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Habilidades e Competências</w:t>
            </w:r>
          </w:p>
        </w:tc>
        <w:tc>
          <w:tcPr>
            <w:tcW w:w="7907" w:type="dxa"/>
          </w:tcPr>
          <w:p w14:paraId="0C5EAF36" w14:textId="77777777" w:rsidR="00497F54" w:rsidRPr="00D962A4" w:rsidRDefault="00801942" w:rsidP="00D962A4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HTML</w:t>
            </w:r>
          </w:p>
          <w:p w14:paraId="172EB6E4" w14:textId="77777777" w:rsidR="00801942" w:rsidRPr="00D962A4" w:rsidRDefault="00801942" w:rsidP="00D962A4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CSS</w:t>
            </w:r>
          </w:p>
          <w:p w14:paraId="5175BBD6" w14:textId="77777777" w:rsidR="00801942" w:rsidRPr="00D962A4" w:rsidRDefault="00801942" w:rsidP="00D962A4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proofErr w:type="spellStart"/>
            <w:r w:rsidRPr="00D962A4">
              <w:rPr>
                <w:rFonts w:asciiTheme="majorHAnsi" w:hAnsiTheme="majorHAnsi" w:cstheme="majorHAnsi"/>
                <w:lang w:val="pt-BR"/>
              </w:rPr>
              <w:t>JavaScript</w:t>
            </w:r>
            <w:proofErr w:type="spellEnd"/>
          </w:p>
          <w:p w14:paraId="157FB26B" w14:textId="77777777" w:rsidR="00801942" w:rsidRPr="00D962A4" w:rsidRDefault="00801942" w:rsidP="00D962A4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proofErr w:type="spellStart"/>
            <w:r w:rsidRPr="00D962A4">
              <w:rPr>
                <w:rFonts w:asciiTheme="majorHAnsi" w:hAnsiTheme="majorHAnsi" w:cstheme="majorHAnsi"/>
                <w:lang w:val="pt-BR"/>
              </w:rPr>
              <w:t>Git</w:t>
            </w:r>
            <w:proofErr w:type="spellEnd"/>
          </w:p>
          <w:p w14:paraId="3CB0D813" w14:textId="30CB59C5" w:rsidR="00801942" w:rsidRPr="00D33232" w:rsidRDefault="00801942" w:rsidP="00D962A4">
            <w:pPr>
              <w:pStyle w:val="Textodocurrculo"/>
              <w:rPr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GitHub</w:t>
            </w:r>
          </w:p>
        </w:tc>
      </w:tr>
      <w:tr w:rsidR="00801942" w:rsidRPr="00D33232" w14:paraId="74C959A7" w14:textId="77777777" w:rsidTr="00801942">
        <w:tc>
          <w:tcPr>
            <w:tcW w:w="1839" w:type="dxa"/>
            <w:tcMar>
              <w:right w:w="475" w:type="dxa"/>
            </w:tcMar>
          </w:tcPr>
          <w:p w14:paraId="71A279FC" w14:textId="4B30BA8E" w:rsidR="00801942" w:rsidRPr="00D33232" w:rsidRDefault="00801942">
            <w:pPr>
              <w:pStyle w:val="Ttulo1"/>
              <w:outlineLvl w:val="0"/>
              <w:rPr>
                <w:lang w:val="pt-BR" w:bidi="pt-PT"/>
              </w:rPr>
            </w:pPr>
            <w:r>
              <w:rPr>
                <w:lang w:val="pt-BR" w:bidi="pt-PT"/>
              </w:rPr>
              <w:t>Interesses</w:t>
            </w:r>
          </w:p>
        </w:tc>
        <w:tc>
          <w:tcPr>
            <w:tcW w:w="7907" w:type="dxa"/>
          </w:tcPr>
          <w:p w14:paraId="77C9A9E0" w14:textId="59530598" w:rsidR="00801942" w:rsidRPr="00D962A4" w:rsidRDefault="00D962A4" w:rsidP="00801942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Node JS</w:t>
            </w:r>
            <w:r w:rsidRPr="00D962A4">
              <w:rPr>
                <w:rFonts w:asciiTheme="majorHAnsi" w:hAnsiTheme="majorHAnsi" w:cstheme="majorHAnsi"/>
                <w:lang w:val="pt-BR"/>
              </w:rPr>
              <w:br/>
            </w:r>
            <w:proofErr w:type="spellStart"/>
            <w:r w:rsidR="00801942" w:rsidRPr="00D962A4">
              <w:rPr>
                <w:rFonts w:asciiTheme="majorHAnsi" w:hAnsiTheme="majorHAnsi" w:cstheme="majorHAnsi"/>
                <w:lang w:val="pt-BR"/>
              </w:rPr>
              <w:t>React</w:t>
            </w:r>
            <w:proofErr w:type="spellEnd"/>
            <w:r w:rsidRPr="00D962A4">
              <w:rPr>
                <w:rFonts w:asciiTheme="majorHAnsi" w:hAnsiTheme="majorHAnsi" w:cstheme="majorHAnsi"/>
                <w:lang w:val="pt-BR"/>
              </w:rPr>
              <w:t xml:space="preserve"> </w:t>
            </w:r>
            <w:r w:rsidR="00801942" w:rsidRPr="00D962A4">
              <w:rPr>
                <w:rFonts w:asciiTheme="majorHAnsi" w:hAnsiTheme="majorHAnsi" w:cstheme="majorHAnsi"/>
                <w:lang w:val="pt-BR"/>
              </w:rPr>
              <w:t>JS</w:t>
            </w:r>
          </w:p>
          <w:p w14:paraId="77AAC3B4" w14:textId="77777777" w:rsidR="00D962A4" w:rsidRPr="00D962A4" w:rsidRDefault="00D962A4" w:rsidP="00801942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Angular JS</w:t>
            </w:r>
          </w:p>
          <w:p w14:paraId="012EA054" w14:textId="1159074D" w:rsidR="00D962A4" w:rsidRPr="00D962A4" w:rsidRDefault="00D962A4" w:rsidP="00801942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APIs</w:t>
            </w:r>
          </w:p>
        </w:tc>
      </w:tr>
      <w:tr w:rsidR="00497F54" w:rsidRPr="00D33232" w14:paraId="33029E15" w14:textId="77777777" w:rsidTr="00801942">
        <w:tc>
          <w:tcPr>
            <w:tcW w:w="1839" w:type="dxa"/>
            <w:tcMar>
              <w:right w:w="475" w:type="dxa"/>
            </w:tcMar>
          </w:tcPr>
          <w:p w14:paraId="1F0E3591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Experiência</w:t>
            </w:r>
          </w:p>
        </w:tc>
        <w:tc>
          <w:tcPr>
            <w:tcW w:w="7907" w:type="dxa"/>
          </w:tcPr>
          <w:p w14:paraId="77C7472E" w14:textId="03208E81" w:rsidR="00497F54" w:rsidRPr="00D33232" w:rsidRDefault="008B1694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Sem experiência profissional</w:t>
            </w:r>
          </w:p>
        </w:tc>
      </w:tr>
      <w:tr w:rsidR="00497F54" w:rsidRPr="00D33232" w14:paraId="1651291F" w14:textId="77777777" w:rsidTr="00801942">
        <w:tc>
          <w:tcPr>
            <w:tcW w:w="1839" w:type="dxa"/>
            <w:tcMar>
              <w:right w:w="475" w:type="dxa"/>
            </w:tcMar>
          </w:tcPr>
          <w:p w14:paraId="0677548A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Educação</w:t>
            </w:r>
          </w:p>
        </w:tc>
        <w:tc>
          <w:tcPr>
            <w:tcW w:w="7907" w:type="dxa"/>
          </w:tcPr>
          <w:p w14:paraId="2AF2DB7F" w14:textId="164594A7" w:rsidR="00497F54" w:rsidRPr="00D33232" w:rsidRDefault="008B1694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Universidade Veiga de almeida – análise e desenvolvimento de sistemas</w:t>
            </w:r>
          </w:p>
          <w:p w14:paraId="3FAE68B9" w14:textId="77EAE5EF" w:rsidR="00497F54" w:rsidRDefault="008B1694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Cursando – Data de Formação Julho de 2024</w:t>
            </w:r>
          </w:p>
          <w:p w14:paraId="0984088D" w14:textId="77777777" w:rsidR="007E1C69" w:rsidRDefault="007E1C69">
            <w:pPr>
              <w:pStyle w:val="Textodocurrculo"/>
              <w:rPr>
                <w:lang w:val="pt-BR"/>
              </w:rPr>
            </w:pPr>
          </w:p>
          <w:p w14:paraId="13958718" w14:textId="62F47118" w:rsid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color w:val="595959"/>
              </w:rPr>
              <w:t xml:space="preserve">Lógica de Programação, Programação C# - Visual Studio (Básico, Intermediário, Avançado), Banco de Dados SQL </w:t>
            </w:r>
            <w:r>
              <w:rPr>
                <w:rFonts w:asciiTheme="majorHAnsi" w:hAnsiTheme="majorHAnsi" w:cstheme="majorHAnsi"/>
                <w:color w:val="595959"/>
              </w:rPr>
              <w:t>–</w:t>
            </w:r>
            <w:r w:rsidRPr="007E1C69">
              <w:rPr>
                <w:rFonts w:asciiTheme="majorHAnsi" w:hAnsiTheme="majorHAnsi" w:cstheme="majorHAnsi"/>
                <w:color w:val="595959"/>
              </w:rPr>
              <w:t xml:space="preserve"> MICROLINS</w:t>
            </w:r>
          </w:p>
          <w:p w14:paraId="7DDF7D99" w14:textId="40669255" w:rsidR="007E1C69" w:rsidRPr="00D962A4" w:rsidRDefault="007E1C69" w:rsidP="007E1C69">
            <w:pPr>
              <w:spacing w:line="240" w:lineRule="auto"/>
              <w:rPr>
                <w:rFonts w:cstheme="majorHAnsi"/>
                <w:color w:val="595959"/>
              </w:rPr>
            </w:pPr>
            <w:r w:rsidRPr="00D962A4">
              <w:rPr>
                <w:rFonts w:cstheme="majorHAnsi"/>
                <w:color w:val="595959"/>
              </w:rPr>
              <w:t>Data de Formação – Outubro de 2021</w:t>
            </w:r>
          </w:p>
          <w:p w14:paraId="3A089FE5" w14:textId="77777777" w:rsid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</w:p>
          <w:p w14:paraId="6B3D5BA9" w14:textId="77777777" w:rsidR="007E1C69" w:rsidRP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color w:val="595959"/>
              </w:rPr>
              <w:t xml:space="preserve">Informática, Pacote Office, Excel Avançado </w:t>
            </w:r>
            <w:r w:rsidRPr="007E1C69">
              <w:rPr>
                <w:rFonts w:asciiTheme="majorHAnsi" w:hAnsiTheme="majorHAnsi" w:cstheme="majorHAnsi"/>
                <w:color w:val="595959"/>
              </w:rPr>
              <w:t>- MICROLINS</w:t>
            </w:r>
          </w:p>
          <w:p w14:paraId="0DEE2592" w14:textId="73F963AA" w:rsidR="007E1C69" w:rsidRPr="00D962A4" w:rsidRDefault="007E1C69" w:rsidP="007E1C69">
            <w:pPr>
              <w:spacing w:line="240" w:lineRule="auto"/>
              <w:rPr>
                <w:rFonts w:cstheme="majorHAnsi"/>
                <w:color w:val="595959"/>
              </w:rPr>
            </w:pPr>
            <w:r w:rsidRPr="00D962A4">
              <w:rPr>
                <w:rFonts w:cstheme="majorHAnsi"/>
                <w:color w:val="595959"/>
              </w:rPr>
              <w:t>Data de Formação – Outubro de 2021</w:t>
            </w:r>
          </w:p>
          <w:p w14:paraId="41715C48" w14:textId="77777777" w:rsid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</w:p>
          <w:p w14:paraId="7D4CC95B" w14:textId="085DA9E0" w:rsidR="007E1C69" w:rsidRP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color w:val="595959"/>
              </w:rPr>
              <w:t xml:space="preserve">Curso HTML5, CSS3 e </w:t>
            </w:r>
            <w:r w:rsidRPr="007E1C69">
              <w:rPr>
                <w:rFonts w:asciiTheme="majorHAnsi" w:hAnsiTheme="majorHAnsi" w:cstheme="majorHAnsi"/>
                <w:b/>
                <w:color w:val="595959"/>
                <w:u w:val="single"/>
              </w:rPr>
              <w:t>JavaScript</w:t>
            </w:r>
            <w:r w:rsidRPr="007E1C69">
              <w:rPr>
                <w:rFonts w:asciiTheme="majorHAnsi" w:hAnsiTheme="majorHAnsi" w:cstheme="majorHAnsi"/>
                <w:b/>
                <w:color w:val="595959"/>
              </w:rPr>
              <w:t xml:space="preserve"> </w:t>
            </w:r>
            <w:r w:rsidRPr="007E1C69">
              <w:rPr>
                <w:rFonts w:asciiTheme="majorHAnsi" w:hAnsiTheme="majorHAnsi" w:cstheme="majorHAnsi"/>
                <w:color w:val="595959"/>
              </w:rPr>
              <w:t>– Curso em Vídeo</w:t>
            </w:r>
          </w:p>
          <w:p w14:paraId="284CF9EC" w14:textId="05D5A1AC" w:rsidR="007E1C69" w:rsidRP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bCs/>
                <w:color w:val="595959"/>
              </w:rPr>
              <w:t>Lógica de Programação Essencial</w:t>
            </w:r>
            <w:r w:rsidRPr="007E1C69">
              <w:rPr>
                <w:rFonts w:asciiTheme="majorHAnsi" w:hAnsiTheme="majorHAnsi" w:cstheme="majorHAnsi"/>
                <w:color w:val="595959"/>
              </w:rPr>
              <w:t xml:space="preserve"> – Digital Innovation One</w:t>
            </w:r>
          </w:p>
          <w:p w14:paraId="5E5E0B64" w14:textId="6FA7EF77" w:rsidR="007E1C69" w:rsidRP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bCs/>
                <w:color w:val="595959"/>
              </w:rPr>
              <w:t>Introdução ao JavaScript</w:t>
            </w:r>
            <w:r w:rsidRPr="007E1C69">
              <w:rPr>
                <w:rFonts w:asciiTheme="majorHAnsi" w:hAnsiTheme="majorHAnsi" w:cstheme="majorHAnsi"/>
                <w:color w:val="595959"/>
              </w:rPr>
              <w:t xml:space="preserve"> – Digital Innovation One</w:t>
            </w:r>
          </w:p>
          <w:p w14:paraId="5184DD4F" w14:textId="189A99F9" w:rsidR="007E1C69" w:rsidRPr="007E1C69" w:rsidRDefault="007E1C69" w:rsidP="007E1C69">
            <w:pPr>
              <w:spacing w:line="240" w:lineRule="auto"/>
              <w:rPr>
                <w:rFonts w:asciiTheme="majorHAnsi" w:hAnsiTheme="majorHAnsi" w:cstheme="majorHAnsi"/>
                <w:color w:val="595959"/>
              </w:rPr>
            </w:pPr>
            <w:r w:rsidRPr="007E1C69">
              <w:rPr>
                <w:rFonts w:asciiTheme="majorHAnsi" w:hAnsiTheme="majorHAnsi" w:cstheme="majorHAnsi"/>
                <w:b/>
                <w:bCs/>
                <w:color w:val="595959"/>
              </w:rPr>
              <w:t>Sintaxe Básica em JavaScript</w:t>
            </w:r>
            <w:r w:rsidRPr="007E1C69">
              <w:rPr>
                <w:rFonts w:asciiTheme="majorHAnsi" w:hAnsiTheme="majorHAnsi" w:cstheme="majorHAnsi"/>
                <w:color w:val="595959"/>
              </w:rPr>
              <w:t xml:space="preserve"> – Digital Innovation One</w:t>
            </w:r>
          </w:p>
          <w:p w14:paraId="41DB54CE" w14:textId="1B35B224" w:rsidR="007E1C69" w:rsidRPr="00D33232" w:rsidRDefault="007E1C69" w:rsidP="007E1C69">
            <w:pPr>
              <w:spacing w:line="240" w:lineRule="auto"/>
              <w:rPr>
                <w:lang w:val="pt-BR"/>
              </w:rPr>
            </w:pPr>
            <w:r w:rsidRPr="007E1C69">
              <w:rPr>
                <w:rFonts w:asciiTheme="majorHAnsi" w:hAnsiTheme="majorHAnsi" w:cstheme="majorHAnsi"/>
                <w:b/>
                <w:bCs/>
                <w:color w:val="595959"/>
              </w:rPr>
              <w:t>Sintaxe e Operadores JavaScript</w:t>
            </w:r>
            <w:r w:rsidRPr="007E1C69">
              <w:rPr>
                <w:rFonts w:asciiTheme="majorHAnsi" w:hAnsiTheme="majorHAnsi" w:cstheme="majorHAnsi"/>
                <w:color w:val="595959"/>
              </w:rPr>
              <w:t xml:space="preserve"> – Digital Innovation One</w:t>
            </w:r>
          </w:p>
        </w:tc>
      </w:tr>
      <w:tr w:rsidR="008B1694" w:rsidRPr="00D33232" w14:paraId="05D1A8B1" w14:textId="77777777" w:rsidTr="00801942">
        <w:tc>
          <w:tcPr>
            <w:tcW w:w="1839" w:type="dxa"/>
            <w:tcMar>
              <w:right w:w="475" w:type="dxa"/>
            </w:tcMar>
          </w:tcPr>
          <w:p w14:paraId="699E85F4" w14:textId="77486729" w:rsidR="008B1694" w:rsidRPr="00D33232" w:rsidRDefault="00D962A4">
            <w:pPr>
              <w:pStyle w:val="Ttulo1"/>
              <w:outlineLvl w:val="0"/>
              <w:rPr>
                <w:lang w:val="pt-BR" w:bidi="pt-PT"/>
              </w:rPr>
            </w:pPr>
            <w:r>
              <w:rPr>
                <w:lang w:val="pt-BR" w:bidi="pt-PT"/>
              </w:rPr>
              <w:t>Idiomas</w:t>
            </w:r>
          </w:p>
        </w:tc>
        <w:tc>
          <w:tcPr>
            <w:tcW w:w="7907" w:type="dxa"/>
          </w:tcPr>
          <w:p w14:paraId="0185D1E3" w14:textId="75C4858A" w:rsidR="008B1694" w:rsidRPr="00D962A4" w:rsidRDefault="00D962A4">
            <w:pPr>
              <w:pStyle w:val="Textodocurrculo"/>
              <w:rPr>
                <w:rFonts w:asciiTheme="majorHAnsi" w:hAnsiTheme="majorHAnsi" w:cstheme="majorHAnsi"/>
                <w:lang w:val="pt-BR"/>
              </w:rPr>
            </w:pPr>
            <w:r w:rsidRPr="00D962A4">
              <w:rPr>
                <w:rFonts w:asciiTheme="majorHAnsi" w:hAnsiTheme="majorHAnsi" w:cstheme="majorHAnsi"/>
                <w:lang w:val="pt-BR"/>
              </w:rPr>
              <w:t>Inglês Intermediário</w:t>
            </w:r>
          </w:p>
        </w:tc>
      </w:tr>
      <w:tr w:rsidR="00D962A4" w:rsidRPr="00D33232" w14:paraId="13CCEA45" w14:textId="77777777" w:rsidTr="00801942">
        <w:tc>
          <w:tcPr>
            <w:tcW w:w="1839" w:type="dxa"/>
            <w:tcMar>
              <w:right w:w="475" w:type="dxa"/>
            </w:tcMar>
          </w:tcPr>
          <w:p w14:paraId="2A15D9FD" w14:textId="77777777" w:rsidR="00D962A4" w:rsidRPr="00D33232" w:rsidRDefault="00D962A4">
            <w:pPr>
              <w:pStyle w:val="Ttulo1"/>
              <w:outlineLvl w:val="0"/>
              <w:rPr>
                <w:lang w:val="pt-BR" w:bidi="pt-PT"/>
              </w:rPr>
            </w:pPr>
          </w:p>
        </w:tc>
        <w:tc>
          <w:tcPr>
            <w:tcW w:w="7907" w:type="dxa"/>
          </w:tcPr>
          <w:p w14:paraId="235876A9" w14:textId="77777777" w:rsidR="00D962A4" w:rsidRDefault="00D962A4" w:rsidP="00206D0E">
            <w:pPr>
              <w:pStyle w:val="Textodocurrculo"/>
              <w:rPr>
                <w:lang w:val="pt-BR"/>
              </w:rPr>
            </w:pPr>
          </w:p>
        </w:tc>
      </w:tr>
    </w:tbl>
    <w:p w14:paraId="137CF802" w14:textId="57573A8A" w:rsidR="00497F54" w:rsidRPr="00206D0E" w:rsidRDefault="00497F54" w:rsidP="00206D0E">
      <w:pPr>
        <w:spacing w:line="480" w:lineRule="auto"/>
        <w:rPr>
          <w:sz w:val="2"/>
          <w:szCs w:val="2"/>
          <w:lang w:val="pt-BR"/>
        </w:rPr>
      </w:pPr>
    </w:p>
    <w:sectPr w:rsidR="00497F54" w:rsidRPr="00206D0E" w:rsidSect="00206D0E">
      <w:footerReference w:type="default" r:id="rId8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CE91" w14:textId="77777777" w:rsidR="007A3F33" w:rsidRDefault="007A3F33">
      <w:pPr>
        <w:spacing w:after="0" w:line="240" w:lineRule="auto"/>
      </w:pPr>
      <w:r>
        <w:separator/>
      </w:r>
    </w:p>
  </w:endnote>
  <w:endnote w:type="continuationSeparator" w:id="0">
    <w:p w14:paraId="35924417" w14:textId="77777777" w:rsidR="007A3F33" w:rsidRDefault="007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75B8" w14:textId="429D95F3" w:rsidR="00497F54" w:rsidRPr="00EF4CF1" w:rsidRDefault="00497F54" w:rsidP="00206D0E">
    <w:pPr>
      <w:pStyle w:val="Rodap"/>
      <w:ind w:left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7D44" w14:textId="77777777" w:rsidR="007A3F33" w:rsidRDefault="007A3F33">
      <w:pPr>
        <w:spacing w:after="0" w:line="240" w:lineRule="auto"/>
      </w:pPr>
      <w:r>
        <w:separator/>
      </w:r>
    </w:p>
  </w:footnote>
  <w:footnote w:type="continuationSeparator" w:id="0">
    <w:p w14:paraId="47F8714E" w14:textId="77777777" w:rsidR="007A3F33" w:rsidRDefault="007A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46"/>
      </v:shape>
    </w:pict>
  </w:numPicBullet>
  <w:abstractNum w:abstractNumId="0" w15:restartNumberingAfterBreak="0">
    <w:nsid w:val="4BFF46CC"/>
    <w:multiLevelType w:val="hybridMultilevel"/>
    <w:tmpl w:val="FF12F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4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4"/>
    <w:rsid w:val="00025D3E"/>
    <w:rsid w:val="00206D0E"/>
    <w:rsid w:val="00445B18"/>
    <w:rsid w:val="00497F54"/>
    <w:rsid w:val="0054209B"/>
    <w:rsid w:val="007A331D"/>
    <w:rsid w:val="007A3F33"/>
    <w:rsid w:val="007B6422"/>
    <w:rsid w:val="007E1C69"/>
    <w:rsid w:val="00801942"/>
    <w:rsid w:val="008B1694"/>
    <w:rsid w:val="00A32BB5"/>
    <w:rsid w:val="00D33232"/>
    <w:rsid w:val="00D962A4"/>
    <w:rsid w:val="00E515C8"/>
    <w:rsid w:val="00E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AF5A"/>
  <w15:chartTrackingRefBased/>
  <w15:docId w15:val="{273FEB8B-5252-4F4C-95B0-B6C16A4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69"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vi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0E920B1AA347FA8C054333CDECE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05FABA-DA44-449A-AAA2-745C15DD8FE1}"/>
      </w:docPartPr>
      <w:docPartBody>
        <w:p w:rsidR="00F83315" w:rsidRDefault="00000000">
          <w:pPr>
            <w:pStyle w:val="640E920B1AA347FA8C054333CDECEC6E"/>
          </w:pPr>
          <w:r w:rsidRPr="00D33232">
            <w:rPr>
              <w:lang w:bidi="pt-P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FD"/>
    <w:rsid w:val="004A2017"/>
    <w:rsid w:val="00873FFD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0E920B1AA347FA8C054333CDECEC6E">
    <w:name w:val="640E920B1AA347FA8C054333CDECE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atemporal).dotx</Template>
  <TotalTime>29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Soares</dc:creator>
  <cp:keywords/>
  <dc:description/>
  <cp:lastModifiedBy>DEIVISON  SOARES</cp:lastModifiedBy>
  <cp:revision>2</cp:revision>
  <dcterms:created xsi:type="dcterms:W3CDTF">2022-09-06T20:52:00Z</dcterms:created>
  <dcterms:modified xsi:type="dcterms:W3CDTF">2022-09-13T00:03:00Z</dcterms:modified>
</cp:coreProperties>
</file>